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446"/>
        <w:gridCol w:w="22"/>
        <w:gridCol w:w="162"/>
        <w:gridCol w:w="4878"/>
        <w:gridCol w:w="2862"/>
        <w:gridCol w:w="1278"/>
      </w:tblGrid>
      <w:tr w:rsidR="008C354B" w:rsidRPr="008C354B" w14:paraId="2AE2F9D6" w14:textId="77777777" w:rsidTr="00A028F4">
        <w:trPr>
          <w:cantSplit/>
          <w:trHeight w:val="1008"/>
        </w:trPr>
        <w:tc>
          <w:tcPr>
            <w:tcW w:w="5508" w:type="dxa"/>
            <w:gridSpan w:val="4"/>
            <w:tcBorders>
              <w:bottom w:val="single" w:sz="4" w:space="0" w:color="999999"/>
            </w:tcBorders>
          </w:tcPr>
          <w:p w14:paraId="58DC31F2" w14:textId="77777777" w:rsidR="0005708A" w:rsidRPr="00FD20F2" w:rsidRDefault="003F236C" w:rsidP="009A5A63">
            <w:pPr>
              <w:spacing w:after="120" w:line="240" w:lineRule="auto"/>
              <w:rPr>
                <w:rFonts w:ascii="Calibri" w:hAnsi="Calibri"/>
                <w:sz w:val="48"/>
                <w:szCs w:val="48"/>
              </w:rPr>
            </w:pPr>
            <w:r w:rsidRPr="00FD20F2">
              <w:rPr>
                <w:rFonts w:ascii="Calibri" w:hAnsi="Calibri"/>
                <w:sz w:val="48"/>
                <w:szCs w:val="48"/>
              </w:rPr>
              <w:t>Chris Grossman</w:t>
            </w:r>
          </w:p>
        </w:tc>
        <w:tc>
          <w:tcPr>
            <w:tcW w:w="4140" w:type="dxa"/>
            <w:gridSpan w:val="2"/>
            <w:tcBorders>
              <w:bottom w:val="single" w:sz="4" w:space="0" w:color="999999"/>
            </w:tcBorders>
          </w:tcPr>
          <w:p w14:paraId="1274EE34" w14:textId="0DC094DE" w:rsidR="008C354B" w:rsidRPr="0005708A" w:rsidRDefault="003F236C" w:rsidP="00425506">
            <w:pPr>
              <w:spacing w:after="12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785 Hennigans Grove Rd</w:t>
            </w:r>
            <w:r w:rsidR="00B828F9">
              <w:rPr>
                <w:rFonts w:ascii="Calibri" w:hAnsi="Calibri"/>
                <w:sz w:val="20"/>
                <w:szCs w:val="20"/>
              </w:rPr>
              <w:t>.</w:t>
            </w:r>
            <w:r w:rsidR="008C354B" w:rsidRPr="0005708A">
              <w:rPr>
                <w:rFonts w:ascii="Calibri" w:hAnsi="Calibri"/>
                <w:sz w:val="20"/>
                <w:szCs w:val="20"/>
              </w:rPr>
              <w:br/>
            </w:r>
            <w:r>
              <w:rPr>
                <w:rFonts w:ascii="Calibri" w:hAnsi="Calibri"/>
                <w:sz w:val="20"/>
                <w:szCs w:val="20"/>
              </w:rPr>
              <w:t>Grove City</w:t>
            </w:r>
            <w:r w:rsidR="008C354B" w:rsidRPr="0005708A">
              <w:rPr>
                <w:rFonts w:ascii="Calibri" w:hAnsi="Calibri"/>
                <w:sz w:val="20"/>
                <w:szCs w:val="20"/>
              </w:rPr>
              <w:t xml:space="preserve">, </w:t>
            </w:r>
            <w:r>
              <w:rPr>
                <w:rFonts w:ascii="Calibri" w:hAnsi="Calibri"/>
                <w:sz w:val="20"/>
                <w:szCs w:val="20"/>
              </w:rPr>
              <w:t>OH 43123</w:t>
            </w:r>
            <w:r w:rsidR="0005708A" w:rsidRPr="0005708A">
              <w:rPr>
                <w:rFonts w:ascii="Calibri" w:hAnsi="Calibri"/>
                <w:sz w:val="20"/>
                <w:szCs w:val="20"/>
              </w:rPr>
              <w:br/>
            </w:r>
            <w:r w:rsidR="008C354B" w:rsidRPr="0005708A">
              <w:rPr>
                <w:rFonts w:ascii="Calibri" w:hAnsi="Calibri"/>
                <w:sz w:val="20"/>
                <w:szCs w:val="20"/>
              </w:rPr>
              <w:t>(</w:t>
            </w:r>
            <w:r>
              <w:rPr>
                <w:rFonts w:ascii="Calibri" w:hAnsi="Calibri"/>
                <w:sz w:val="20"/>
                <w:szCs w:val="20"/>
              </w:rPr>
              <w:t>614</w:t>
            </w:r>
            <w:r w:rsidR="008C354B" w:rsidRPr="0005708A">
              <w:rPr>
                <w:rFonts w:ascii="Calibri" w:hAnsi="Calibri"/>
                <w:sz w:val="20"/>
                <w:szCs w:val="20"/>
              </w:rPr>
              <w:t xml:space="preserve">) </w:t>
            </w:r>
            <w:r>
              <w:rPr>
                <w:rFonts w:ascii="Calibri" w:hAnsi="Calibri"/>
                <w:sz w:val="20"/>
                <w:szCs w:val="20"/>
              </w:rPr>
              <w:t>313-6556</w:t>
            </w:r>
            <w:r w:rsidR="008C354B" w:rsidRPr="0005708A">
              <w:rPr>
                <w:rFonts w:ascii="Calibri" w:hAnsi="Calibri"/>
                <w:sz w:val="20"/>
                <w:szCs w:val="20"/>
              </w:rPr>
              <w:br/>
            </w:r>
            <w:r w:rsidR="00425506">
              <w:rPr>
                <w:rFonts w:ascii="Calibri" w:hAnsi="Calibri"/>
                <w:sz w:val="20"/>
                <w:szCs w:val="20"/>
              </w:rPr>
              <w:t>chris.</w:t>
            </w:r>
            <w:r w:rsidR="00F46C95">
              <w:rPr>
                <w:rFonts w:ascii="Calibri" w:hAnsi="Calibri"/>
                <w:sz w:val="20"/>
                <w:szCs w:val="20"/>
              </w:rPr>
              <w:t>r.grossman@gmail.com</w:t>
            </w:r>
          </w:p>
        </w:tc>
      </w:tr>
      <w:tr w:rsidR="00DE7766" w:rsidRPr="008C354B" w14:paraId="2AA602B3" w14:textId="77777777" w:rsidTr="00A028F4">
        <w:trPr>
          <w:trHeight w:val="153"/>
        </w:trPr>
        <w:tc>
          <w:tcPr>
            <w:tcW w:w="9648" w:type="dxa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14:paraId="60976261" w14:textId="77777777" w:rsidR="00DE7766" w:rsidRPr="00FD20F2" w:rsidRDefault="000B46D4" w:rsidP="008C354B">
            <w:pPr>
              <w:pStyle w:val="Heading1"/>
              <w:rPr>
                <w:rFonts w:ascii="Calibri" w:hAnsi="Calibri"/>
                <w:b/>
                <w:bCs/>
                <w:caps w:val="0"/>
                <w:sz w:val="20"/>
              </w:rPr>
            </w:pPr>
            <w:r>
              <w:rPr>
                <w:rFonts w:ascii="Calibri" w:hAnsi="Calibri"/>
                <w:b/>
                <w:bCs/>
                <w:caps w:val="0"/>
                <w:sz w:val="20"/>
              </w:rPr>
              <w:t>Career Summary</w:t>
            </w:r>
          </w:p>
        </w:tc>
      </w:tr>
      <w:tr w:rsidR="00DE7766" w:rsidRPr="008C354B" w14:paraId="57FA4C32" w14:textId="77777777" w:rsidTr="00A028F4">
        <w:trPr>
          <w:trHeight w:val="728"/>
        </w:trPr>
        <w:tc>
          <w:tcPr>
            <w:tcW w:w="446" w:type="dxa"/>
            <w:tcBorders>
              <w:top w:val="single" w:sz="4" w:space="0" w:color="999999"/>
              <w:bottom w:val="single" w:sz="4" w:space="0" w:color="999999"/>
            </w:tcBorders>
          </w:tcPr>
          <w:p w14:paraId="3DC2503D" w14:textId="77777777" w:rsidR="00DE7766" w:rsidRPr="00FD20F2" w:rsidRDefault="00DE7766" w:rsidP="00DE7766">
            <w:pPr>
              <w:pStyle w:val="Heading1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202" w:type="dxa"/>
            <w:gridSpan w:val="5"/>
            <w:tcBorders>
              <w:top w:val="single" w:sz="4" w:space="0" w:color="999999"/>
              <w:bottom w:val="single" w:sz="4" w:space="0" w:color="999999"/>
            </w:tcBorders>
          </w:tcPr>
          <w:p w14:paraId="628D0B60" w14:textId="20363FFA" w:rsidR="00A84E65" w:rsidRPr="00FD20F2" w:rsidRDefault="009A1013" w:rsidP="002A14E7">
            <w:pPr>
              <w:pStyle w:val="Text"/>
              <w:spacing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A highly talented, skilled IT professional with </w:t>
            </w:r>
            <w:r w:rsidR="002A14E7">
              <w:rPr>
                <w:rFonts w:ascii="Calibri" w:hAnsi="Calibri"/>
                <w:sz w:val="20"/>
                <w:szCs w:val="20"/>
              </w:rPr>
              <w:t>1</w:t>
            </w:r>
            <w:r w:rsidR="00C72495">
              <w:rPr>
                <w:rFonts w:ascii="Calibri" w:hAnsi="Calibri"/>
                <w:sz w:val="20"/>
                <w:szCs w:val="20"/>
              </w:rPr>
              <w:t>7</w:t>
            </w:r>
            <w:r w:rsidR="002A14E7">
              <w:rPr>
                <w:rFonts w:ascii="Calibri" w:hAnsi="Calibri"/>
                <w:sz w:val="20"/>
                <w:szCs w:val="20"/>
              </w:rPr>
              <w:t xml:space="preserve"> years of </w:t>
            </w:r>
            <w:r w:rsidR="00320D84">
              <w:rPr>
                <w:rFonts w:ascii="Calibri" w:hAnsi="Calibri"/>
                <w:sz w:val="20"/>
                <w:szCs w:val="20"/>
              </w:rPr>
              <w:t>experience</w:t>
            </w:r>
            <w:r w:rsidR="009D492A">
              <w:rPr>
                <w:rFonts w:ascii="Calibri" w:hAnsi="Calibri"/>
                <w:sz w:val="20"/>
                <w:szCs w:val="20"/>
              </w:rPr>
              <w:t xml:space="preserve"> </w:t>
            </w:r>
            <w:r w:rsidR="00C72495">
              <w:rPr>
                <w:rFonts w:ascii="Calibri" w:hAnsi="Calibri"/>
                <w:sz w:val="20"/>
                <w:szCs w:val="20"/>
              </w:rPr>
              <w:t>in Requirements Gathering, Software and Hardware Architecture, all the way to data modeling/development and software development</w:t>
            </w:r>
            <w:r w:rsidR="009D492A">
              <w:rPr>
                <w:rFonts w:ascii="Calibri" w:hAnsi="Calibri"/>
                <w:sz w:val="20"/>
                <w:szCs w:val="20"/>
              </w:rPr>
              <w:t xml:space="preserve">. Strong </w:t>
            </w:r>
            <w:r w:rsidR="00C72495">
              <w:rPr>
                <w:rFonts w:ascii="Calibri" w:hAnsi="Calibri"/>
                <w:sz w:val="20"/>
                <w:szCs w:val="20"/>
              </w:rPr>
              <w:t>communication skills with drive to learn, grow, and understand the problem to develop creative and effective solutions</w:t>
            </w:r>
            <w:r w:rsidR="009D492A">
              <w:rPr>
                <w:rFonts w:ascii="Calibri" w:hAnsi="Calibri"/>
                <w:sz w:val="20"/>
                <w:szCs w:val="20"/>
              </w:rPr>
              <w:t>.</w:t>
            </w:r>
            <w:r w:rsidR="008C6E58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9548CA" w:rsidRPr="008C354B" w14:paraId="0C6F8A82" w14:textId="77777777" w:rsidTr="00A028F4">
        <w:trPr>
          <w:trHeight w:val="152"/>
        </w:trPr>
        <w:tc>
          <w:tcPr>
            <w:tcW w:w="9648" w:type="dxa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14:paraId="384A10B4" w14:textId="77777777" w:rsidR="009548CA" w:rsidRPr="00FD20F2" w:rsidRDefault="00185F56" w:rsidP="008C354B">
            <w:pPr>
              <w:pStyle w:val="Heading1"/>
              <w:rPr>
                <w:rFonts w:ascii="Calibri" w:hAnsi="Calibri"/>
                <w:b/>
                <w:bCs/>
                <w:caps w:val="0"/>
                <w:sz w:val="20"/>
              </w:rPr>
            </w:pPr>
            <w:r w:rsidRPr="00FD20F2">
              <w:rPr>
                <w:rFonts w:ascii="Calibri" w:hAnsi="Calibri"/>
                <w:b/>
                <w:bCs/>
                <w:caps w:val="0"/>
                <w:sz w:val="20"/>
              </w:rPr>
              <w:t>Technical</w:t>
            </w:r>
            <w:r w:rsidR="00D4662D" w:rsidRPr="00FD20F2">
              <w:rPr>
                <w:rFonts w:ascii="Calibri" w:hAnsi="Calibri"/>
                <w:b/>
                <w:bCs/>
                <w:caps w:val="0"/>
                <w:sz w:val="20"/>
              </w:rPr>
              <w:t xml:space="preserve"> skills</w:t>
            </w:r>
          </w:p>
        </w:tc>
      </w:tr>
      <w:tr w:rsidR="009548CA" w:rsidRPr="008C354B" w14:paraId="71B26E19" w14:textId="77777777" w:rsidTr="00A028F4">
        <w:trPr>
          <w:trHeight w:val="152"/>
        </w:trPr>
        <w:tc>
          <w:tcPr>
            <w:tcW w:w="446" w:type="dxa"/>
            <w:tcBorders>
              <w:top w:val="single" w:sz="4" w:space="0" w:color="999999"/>
              <w:bottom w:val="single" w:sz="4" w:space="0" w:color="999999"/>
            </w:tcBorders>
          </w:tcPr>
          <w:p w14:paraId="2E214AC9" w14:textId="4C754D38" w:rsidR="009548CA" w:rsidRPr="00FD20F2" w:rsidRDefault="00324816" w:rsidP="00DE7766">
            <w:pPr>
              <w:pStyle w:val="Heading1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``</w:t>
            </w:r>
          </w:p>
        </w:tc>
        <w:tc>
          <w:tcPr>
            <w:tcW w:w="9202" w:type="dxa"/>
            <w:gridSpan w:val="5"/>
            <w:tcBorders>
              <w:top w:val="single" w:sz="4" w:space="0" w:color="999999"/>
              <w:bottom w:val="single" w:sz="4" w:space="0" w:color="999999"/>
            </w:tcBorders>
          </w:tcPr>
          <w:p w14:paraId="4E3EC547" w14:textId="77777777" w:rsidR="00D4662D" w:rsidRDefault="00A100F5" w:rsidP="00D65F54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Skills</w:t>
            </w:r>
          </w:p>
          <w:p w14:paraId="75DD277F" w14:textId="77777777" w:rsidR="00D65F54" w:rsidRDefault="002A14E7" w:rsidP="00D65F54">
            <w:pPr>
              <w:pStyle w:val="bulletedlist"/>
              <w:spacing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</w:t>
            </w:r>
            <w:r w:rsidR="00D65F54">
              <w:rPr>
                <w:rFonts w:ascii="Calibri" w:hAnsi="Calibri"/>
                <w:sz w:val="20"/>
                <w:szCs w:val="20"/>
              </w:rPr>
              <w:t>xcellent verbal and written communication skills</w:t>
            </w:r>
          </w:p>
          <w:p w14:paraId="40413609" w14:textId="26BAE7BD" w:rsidR="00D65F54" w:rsidRDefault="002A14E7" w:rsidP="00D65F54">
            <w:pPr>
              <w:pStyle w:val="bulletedlist"/>
              <w:spacing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</w:t>
            </w:r>
            <w:r w:rsidR="00D65F54">
              <w:rPr>
                <w:rFonts w:ascii="Calibri" w:hAnsi="Calibri"/>
                <w:sz w:val="20"/>
                <w:szCs w:val="20"/>
              </w:rPr>
              <w:t>n depth knowledge of Classic</w:t>
            </w:r>
            <w:r w:rsidR="00324816">
              <w:rPr>
                <w:rFonts w:ascii="Calibri" w:hAnsi="Calibri"/>
                <w:sz w:val="20"/>
                <w:szCs w:val="20"/>
              </w:rPr>
              <w:t>`</w:t>
            </w:r>
            <w:r w:rsidR="001704F1">
              <w:rPr>
                <w:rFonts w:ascii="Calibri" w:hAnsi="Calibri"/>
                <w:sz w:val="20"/>
                <w:szCs w:val="20"/>
              </w:rPr>
              <w:t xml:space="preserve"> (Waterfall)</w:t>
            </w:r>
            <w:r w:rsidR="00D65F54">
              <w:rPr>
                <w:rFonts w:ascii="Calibri" w:hAnsi="Calibri"/>
                <w:sz w:val="20"/>
                <w:szCs w:val="20"/>
              </w:rPr>
              <w:t xml:space="preserve"> and Iterative (Agile) System Development Life Cycles</w:t>
            </w:r>
          </w:p>
          <w:p w14:paraId="20C2DDB3" w14:textId="697628F4" w:rsidR="00D65F54" w:rsidRDefault="002A14E7" w:rsidP="00D65F54">
            <w:pPr>
              <w:pStyle w:val="bulletedlist"/>
              <w:spacing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</w:t>
            </w:r>
            <w:r w:rsidR="00D65F54">
              <w:rPr>
                <w:rFonts w:ascii="Calibri" w:hAnsi="Calibri"/>
                <w:sz w:val="20"/>
                <w:szCs w:val="20"/>
              </w:rPr>
              <w:t>ood organizational and management skills</w:t>
            </w:r>
          </w:p>
          <w:p w14:paraId="5145E57D" w14:textId="5555D757" w:rsidR="007C0655" w:rsidRPr="00181BEA" w:rsidRDefault="007C0655" w:rsidP="00181BEA">
            <w:pPr>
              <w:pStyle w:val="bulletedlist"/>
              <w:spacing w:after="0"/>
              <w:rPr>
                <w:rFonts w:ascii="Calibri" w:hAnsi="Calibri"/>
                <w:sz w:val="20"/>
                <w:szCs w:val="20"/>
              </w:rPr>
            </w:pPr>
            <w:r w:rsidRPr="00181BEA">
              <w:rPr>
                <w:rFonts w:ascii="Calibri" w:hAnsi="Calibri"/>
                <w:sz w:val="20"/>
                <w:szCs w:val="20"/>
              </w:rPr>
              <w:t xml:space="preserve">Tools: QlikSense,  Informatica, </w:t>
            </w:r>
            <w:r w:rsidR="00282ECA" w:rsidRPr="00181BEA">
              <w:rPr>
                <w:rFonts w:ascii="Calibri" w:hAnsi="Calibri"/>
                <w:sz w:val="20"/>
                <w:szCs w:val="20"/>
              </w:rPr>
              <w:t>SQL Server Management Studio</w:t>
            </w:r>
            <w:r w:rsidR="00CE01CA">
              <w:rPr>
                <w:rFonts w:ascii="Calibri" w:hAnsi="Calibri"/>
                <w:sz w:val="20"/>
                <w:szCs w:val="20"/>
              </w:rPr>
              <w:t>,</w:t>
            </w:r>
            <w:r w:rsidR="00375B1B">
              <w:rPr>
                <w:rFonts w:ascii="Calibri" w:hAnsi="Calibri"/>
                <w:sz w:val="20"/>
                <w:szCs w:val="20"/>
              </w:rPr>
              <w:t xml:space="preserve"> Oracle SQL Developer, </w:t>
            </w:r>
            <w:r w:rsidR="00CE01CA">
              <w:rPr>
                <w:rFonts w:ascii="Calibri" w:hAnsi="Calibri"/>
                <w:sz w:val="20"/>
                <w:szCs w:val="20"/>
              </w:rPr>
              <w:t xml:space="preserve"> PowerBi, Visual Studio Code, Visual Studio</w:t>
            </w:r>
            <w:r w:rsidR="00825096">
              <w:rPr>
                <w:rFonts w:ascii="Calibri" w:hAnsi="Calibri"/>
                <w:sz w:val="20"/>
                <w:szCs w:val="20"/>
              </w:rPr>
              <w:t>, Jira, MS Teams</w:t>
            </w:r>
            <w:r w:rsidR="00375B1B">
              <w:rPr>
                <w:rFonts w:ascii="Calibri" w:hAnsi="Calibri"/>
                <w:sz w:val="20"/>
                <w:szCs w:val="20"/>
              </w:rPr>
              <w:t>, Post-Man</w:t>
            </w:r>
          </w:p>
          <w:p w14:paraId="0181D34A" w14:textId="06B612D1" w:rsidR="00D4662D" w:rsidRDefault="00D4662D" w:rsidP="00D4662D">
            <w:pPr>
              <w:pStyle w:val="bulletedlist"/>
              <w:rPr>
                <w:rFonts w:ascii="Calibri" w:hAnsi="Calibri"/>
                <w:sz w:val="20"/>
                <w:szCs w:val="20"/>
              </w:rPr>
            </w:pPr>
            <w:r w:rsidRPr="00FD20F2">
              <w:rPr>
                <w:rFonts w:ascii="Calibri" w:hAnsi="Calibri"/>
                <w:sz w:val="20"/>
                <w:szCs w:val="20"/>
              </w:rPr>
              <w:t xml:space="preserve">Database: </w:t>
            </w:r>
            <w:r w:rsidR="009D492A">
              <w:rPr>
                <w:rFonts w:ascii="Calibri" w:hAnsi="Calibri"/>
                <w:sz w:val="20"/>
                <w:szCs w:val="20"/>
              </w:rPr>
              <w:t>Relational Databas</w:t>
            </w:r>
            <w:r w:rsidR="00D14438">
              <w:rPr>
                <w:rFonts w:ascii="Calibri" w:hAnsi="Calibri"/>
                <w:sz w:val="20"/>
                <w:szCs w:val="20"/>
              </w:rPr>
              <w:t>es, Data Modeling, SQL, ORACLE</w:t>
            </w:r>
            <w:r w:rsidR="00375B1B">
              <w:rPr>
                <w:rFonts w:ascii="Calibri" w:hAnsi="Calibri"/>
                <w:sz w:val="20"/>
                <w:szCs w:val="20"/>
              </w:rPr>
              <w:t>, Datawarehouse, Data Vault 2.0</w:t>
            </w:r>
          </w:p>
          <w:p w14:paraId="6C93806B" w14:textId="403C305C" w:rsidR="00185F56" w:rsidRPr="00D14438" w:rsidRDefault="00D65F54" w:rsidP="00D14438">
            <w:pPr>
              <w:pStyle w:val="bulletedlis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Languages: </w:t>
            </w:r>
            <w:r w:rsidR="007C0655">
              <w:rPr>
                <w:rFonts w:ascii="Calibri" w:hAnsi="Calibri"/>
                <w:sz w:val="20"/>
                <w:szCs w:val="20"/>
              </w:rPr>
              <w:t>SQL, C#, Python</w:t>
            </w:r>
            <w:r w:rsidR="00A20EF5">
              <w:rPr>
                <w:rFonts w:ascii="Calibri" w:hAnsi="Calibri"/>
                <w:sz w:val="20"/>
                <w:szCs w:val="20"/>
              </w:rPr>
              <w:t>, JSON, XML</w:t>
            </w:r>
            <w:r w:rsidR="00181BEA">
              <w:rPr>
                <w:rFonts w:ascii="Calibri" w:hAnsi="Calibri"/>
                <w:sz w:val="20"/>
                <w:szCs w:val="20"/>
              </w:rPr>
              <w:t>, Java,Java Script</w:t>
            </w:r>
          </w:p>
        </w:tc>
      </w:tr>
      <w:tr w:rsidR="00DE7766" w:rsidRPr="008C354B" w14:paraId="7D1AD72E" w14:textId="77777777" w:rsidTr="00A028F4">
        <w:trPr>
          <w:trHeight w:val="218"/>
        </w:trPr>
        <w:tc>
          <w:tcPr>
            <w:tcW w:w="9648" w:type="dxa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14:paraId="6536A9BE" w14:textId="77777777" w:rsidR="00DE7766" w:rsidRPr="00FD20F2" w:rsidRDefault="000B46D4" w:rsidP="008C354B">
            <w:pPr>
              <w:pStyle w:val="Heading1"/>
              <w:rPr>
                <w:rFonts w:ascii="Calibri" w:hAnsi="Calibri"/>
                <w:b/>
                <w:bCs/>
                <w:caps w:val="0"/>
                <w:sz w:val="20"/>
              </w:rPr>
            </w:pPr>
            <w:r>
              <w:rPr>
                <w:rFonts w:ascii="Calibri" w:hAnsi="Calibri"/>
                <w:b/>
                <w:bCs/>
                <w:caps w:val="0"/>
                <w:sz w:val="20"/>
              </w:rPr>
              <w:t xml:space="preserve">Work </w:t>
            </w:r>
            <w:r w:rsidR="00D97489" w:rsidRPr="00FD20F2">
              <w:rPr>
                <w:rFonts w:ascii="Calibri" w:hAnsi="Calibri"/>
                <w:b/>
                <w:bCs/>
                <w:caps w:val="0"/>
                <w:sz w:val="20"/>
              </w:rPr>
              <w:t>Experience</w:t>
            </w:r>
          </w:p>
        </w:tc>
      </w:tr>
      <w:tr w:rsidR="00D65F54" w:rsidRPr="008C354B" w14:paraId="5768F8B0" w14:textId="77777777" w:rsidTr="00456966">
        <w:trPr>
          <w:gridAfter w:val="3"/>
          <w:wAfter w:w="9018" w:type="dxa"/>
          <w:trHeight w:val="180"/>
        </w:trPr>
        <w:tc>
          <w:tcPr>
            <w:tcW w:w="630" w:type="dxa"/>
            <w:gridSpan w:val="3"/>
            <w:tcBorders>
              <w:top w:val="single" w:sz="4" w:space="0" w:color="999999"/>
            </w:tcBorders>
          </w:tcPr>
          <w:p w14:paraId="09BDF4E7" w14:textId="77777777" w:rsidR="00D65F54" w:rsidRPr="008C354B" w:rsidRDefault="00D65F54" w:rsidP="00ED7F5C">
            <w:pPr>
              <w:pStyle w:val="Dates"/>
              <w:rPr>
                <w:rFonts w:ascii="Calibri" w:hAnsi="Calibri"/>
                <w:sz w:val="20"/>
                <w:szCs w:val="20"/>
              </w:rPr>
            </w:pPr>
          </w:p>
        </w:tc>
      </w:tr>
      <w:tr w:rsidR="00822589" w:rsidRPr="008C354B" w14:paraId="3D591C15" w14:textId="77777777" w:rsidTr="00D14438">
        <w:tc>
          <w:tcPr>
            <w:tcW w:w="468" w:type="dxa"/>
            <w:gridSpan w:val="2"/>
          </w:tcPr>
          <w:p w14:paraId="71196FAC" w14:textId="77777777" w:rsidR="00822589" w:rsidRPr="00FD20F2" w:rsidRDefault="00822589" w:rsidP="00DE776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902" w:type="dxa"/>
            <w:gridSpan w:val="3"/>
          </w:tcPr>
          <w:p w14:paraId="2232C05D" w14:textId="69B6204B" w:rsidR="00F46C95" w:rsidRDefault="00F46C95" w:rsidP="009A19C8">
            <w:pPr>
              <w:pStyle w:val="bulletedlistlastline"/>
              <w:numPr>
                <w:ilvl w:val="0"/>
                <w:numId w:val="0"/>
              </w:numPr>
              <w:spacing w:before="0" w:after="0"/>
              <w:ind w:left="288" w:hanging="288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Senior Business Intelligence Developer: 201</w:t>
            </w:r>
            <w:r w:rsidR="00B940ED">
              <w:rPr>
                <w:rFonts w:ascii="Calibri" w:hAnsi="Calibri"/>
                <w:b/>
                <w:sz w:val="20"/>
              </w:rPr>
              <w:t>5</w:t>
            </w:r>
            <w:r>
              <w:rPr>
                <w:rFonts w:ascii="Calibri" w:hAnsi="Calibri"/>
                <w:b/>
                <w:sz w:val="20"/>
              </w:rPr>
              <w:t>-Present</w:t>
            </w:r>
            <w:r w:rsidR="00CE01CA">
              <w:rPr>
                <w:rFonts w:ascii="Calibri" w:hAnsi="Calibri"/>
                <w:b/>
                <w:sz w:val="20"/>
              </w:rPr>
              <w:t xml:space="preserve"> (OhioHealth)</w:t>
            </w:r>
          </w:p>
          <w:p w14:paraId="215B0332" w14:textId="213644FF" w:rsidR="00B940ED" w:rsidRPr="009A19C8" w:rsidRDefault="00B940ED" w:rsidP="009A19C8">
            <w:pPr>
              <w:pStyle w:val="bulletedlistlastline"/>
              <w:numPr>
                <w:ilvl w:val="0"/>
                <w:numId w:val="0"/>
              </w:numPr>
              <w:spacing w:before="0" w:after="0"/>
              <w:ind w:left="288" w:hanging="288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Intermediate Intelligence Developer:2012-2015 (OhioHealth)</w:t>
            </w:r>
          </w:p>
          <w:p w14:paraId="3174787E" w14:textId="6533E960" w:rsidR="00F46C95" w:rsidRDefault="00F46C95" w:rsidP="00F46C95">
            <w:pPr>
              <w:pStyle w:val="bulletedlistlastline"/>
              <w:numPr>
                <w:ilvl w:val="0"/>
                <w:numId w:val="0"/>
              </w:numPr>
              <w:spacing w:after="0"/>
              <w:ind w:left="288" w:hanging="288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QlikSense Administrator</w:t>
            </w:r>
            <w:r w:rsidR="00F86F56">
              <w:rPr>
                <w:rFonts w:ascii="Calibri" w:hAnsi="Calibri"/>
                <w:sz w:val="20"/>
              </w:rPr>
              <w:t>/Architect</w:t>
            </w:r>
            <w:r>
              <w:rPr>
                <w:rFonts w:ascii="Calibri" w:hAnsi="Calibri"/>
                <w:sz w:val="20"/>
              </w:rPr>
              <w:t>:</w:t>
            </w:r>
          </w:p>
          <w:p w14:paraId="100A7300" w14:textId="55FE9881" w:rsidR="00F46C95" w:rsidRDefault="00181BEA" w:rsidP="009A19C8">
            <w:pPr>
              <w:pStyle w:val="bulletedlist"/>
            </w:pPr>
            <w:r>
              <w:t>Arch</w:t>
            </w:r>
            <w:r w:rsidR="00CE01CA">
              <w:t>itect and</w:t>
            </w:r>
            <w:r w:rsidR="00910C31">
              <w:t xml:space="preserve"> d</w:t>
            </w:r>
            <w:r w:rsidR="00CE01CA">
              <w:t>esign</w:t>
            </w:r>
            <w:r w:rsidR="009F2DC7">
              <w:t>ed</w:t>
            </w:r>
            <w:r w:rsidR="00CE01CA">
              <w:t xml:space="preserve"> </w:t>
            </w:r>
            <w:r>
              <w:t>physical server</w:t>
            </w:r>
            <w:r w:rsidR="00CE01CA">
              <w:t xml:space="preserve"> infrastructure</w:t>
            </w:r>
            <w:r>
              <w:t xml:space="preserve"> environment for</w:t>
            </w:r>
            <w:r w:rsidR="00F46C95">
              <w:t xml:space="preserve"> multi node Qlik Sense Enterprise environments </w:t>
            </w:r>
            <w:r w:rsidR="009F2DC7">
              <w:t>and performed</w:t>
            </w:r>
            <w:r w:rsidR="00F46C95">
              <w:t xml:space="preserve"> quarterly u</w:t>
            </w:r>
            <w:r w:rsidR="000E4A06">
              <w:t>p</w:t>
            </w:r>
            <w:r w:rsidR="00F46C95">
              <w:t>grade</w:t>
            </w:r>
            <w:r w:rsidR="009F2DC7">
              <w:t xml:space="preserve"> installations</w:t>
            </w:r>
            <w:r>
              <w:t>.</w:t>
            </w:r>
          </w:p>
          <w:p w14:paraId="26D2FFCC" w14:textId="48FF1415" w:rsidR="00530027" w:rsidRDefault="00910C31" w:rsidP="009A19C8">
            <w:pPr>
              <w:pStyle w:val="bulletedlist"/>
            </w:pPr>
            <w:r>
              <w:t>Design physical</w:t>
            </w:r>
            <w:r w:rsidR="00530027">
              <w:t xml:space="preserve"> </w:t>
            </w:r>
            <w:r>
              <w:t>s</w:t>
            </w:r>
            <w:r w:rsidR="00530027">
              <w:t xml:space="preserve">erver </w:t>
            </w:r>
            <w:r>
              <w:t>i</w:t>
            </w:r>
            <w:r w:rsidR="00530027">
              <w:t xml:space="preserve">nfrastructure, </w:t>
            </w:r>
            <w:r>
              <w:t>r</w:t>
            </w:r>
            <w:r w:rsidR="00530027">
              <w:t xml:space="preserve">equirements, developed and executed project plan to migrate Test and Production physical servers to multi-node Virtual Environment. </w:t>
            </w:r>
          </w:p>
          <w:p w14:paraId="05A8B21C" w14:textId="38416B4D" w:rsidR="00F46C95" w:rsidRDefault="00181BEA" w:rsidP="009A19C8">
            <w:pPr>
              <w:pStyle w:val="bulletedlist"/>
            </w:pPr>
            <w:r>
              <w:t xml:space="preserve">Work with customers and vendors to set up </w:t>
            </w:r>
            <w:r w:rsidR="00CE01CA">
              <w:t xml:space="preserve">160+ </w:t>
            </w:r>
            <w:r>
              <w:t>environment interface connections</w:t>
            </w:r>
            <w:r w:rsidR="006564F3">
              <w:t xml:space="preserve"> and</w:t>
            </w:r>
            <w:r w:rsidR="00F46C95">
              <w:t xml:space="preserve"> setting up proper access </w:t>
            </w:r>
            <w:r w:rsidR="00CE01CA">
              <w:t>with</w:t>
            </w:r>
            <w:r w:rsidR="006564F3">
              <w:t xml:space="preserve"> security rules</w:t>
            </w:r>
            <w:r w:rsidR="00CE01CA">
              <w:t xml:space="preserve"> us</w:t>
            </w:r>
            <w:r w:rsidR="00910C31">
              <w:t>ing</w:t>
            </w:r>
            <w:r w:rsidR="00CE01CA">
              <w:t xml:space="preserve"> Active Directory</w:t>
            </w:r>
            <w:r w:rsidR="000E4A06">
              <w:t>.</w:t>
            </w:r>
            <w:r w:rsidR="00CE01CA">
              <w:t xml:space="preserve"> </w:t>
            </w:r>
          </w:p>
          <w:p w14:paraId="73BDFDC2" w14:textId="00137E07" w:rsidR="009A19C8" w:rsidRDefault="00910C31" w:rsidP="009A19C8">
            <w:pPr>
              <w:pStyle w:val="bulletedlist"/>
            </w:pPr>
            <w:r>
              <w:t>Using</w:t>
            </w:r>
            <w:r w:rsidR="009A19C8" w:rsidRPr="009A19C8">
              <w:t xml:space="preserve"> Python</w:t>
            </w:r>
            <w:r>
              <w:t>, utilize</w:t>
            </w:r>
            <w:r w:rsidR="009A19C8" w:rsidRPr="009A19C8">
              <w:t xml:space="preserve"> API process </w:t>
            </w:r>
            <w:r>
              <w:t>to</w:t>
            </w:r>
            <w:r w:rsidR="009A19C8" w:rsidRPr="009A19C8">
              <w:t xml:space="preserve"> pull environment statistics and monitoring across multi node environments</w:t>
            </w:r>
            <w:r w:rsidR="006564F3">
              <w:t xml:space="preserve"> and storing this information into a </w:t>
            </w:r>
            <w:r>
              <w:t xml:space="preserve">SQL </w:t>
            </w:r>
            <w:r w:rsidR="006564F3">
              <w:t>database</w:t>
            </w:r>
            <w:r>
              <w:t xml:space="preserve"> for environment monitoring and standards</w:t>
            </w:r>
            <w:r w:rsidR="006564F3">
              <w:t>.</w:t>
            </w:r>
          </w:p>
          <w:p w14:paraId="08D09D0B" w14:textId="103CCCAF" w:rsidR="00F0286B" w:rsidRDefault="00F0286B" w:rsidP="00F0286B">
            <w:pPr>
              <w:pStyle w:val="bulletedlistlastline"/>
              <w:numPr>
                <w:ilvl w:val="0"/>
                <w:numId w:val="0"/>
              </w:numPr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Lead </w:t>
            </w:r>
            <w:r w:rsidR="00F86F56">
              <w:rPr>
                <w:rFonts w:ascii="Calibri" w:hAnsi="Calibri"/>
                <w:sz w:val="20"/>
              </w:rPr>
              <w:t xml:space="preserve">Business Intelligence </w:t>
            </w:r>
            <w:r>
              <w:rPr>
                <w:rFonts w:ascii="Calibri" w:hAnsi="Calibri"/>
                <w:sz w:val="20"/>
              </w:rPr>
              <w:t>Developer</w:t>
            </w:r>
            <w:r w:rsidR="003B29E0">
              <w:rPr>
                <w:rFonts w:ascii="Calibri" w:hAnsi="Calibri"/>
                <w:sz w:val="20"/>
              </w:rPr>
              <w:t>/Analyst</w:t>
            </w:r>
            <w:r>
              <w:rPr>
                <w:rFonts w:ascii="Calibri" w:hAnsi="Calibri"/>
                <w:sz w:val="20"/>
              </w:rPr>
              <w:t>:</w:t>
            </w:r>
          </w:p>
          <w:p w14:paraId="3C21C9BA" w14:textId="5C71E6E8" w:rsidR="00F46C95" w:rsidRPr="009F5A4D" w:rsidRDefault="00F0286B" w:rsidP="009A19C8">
            <w:pPr>
              <w:pStyle w:val="bulletedlist"/>
              <w:rPr>
                <w:b/>
              </w:rPr>
            </w:pPr>
            <w:r>
              <w:t>Lead developer</w:t>
            </w:r>
            <w:r w:rsidR="009F2DC7">
              <w:t>/analyst</w:t>
            </w:r>
            <w:r>
              <w:t xml:space="preserve"> for projects </w:t>
            </w:r>
            <w:r w:rsidR="009F2DC7">
              <w:t>and</w:t>
            </w:r>
            <w:r>
              <w:t xml:space="preserve"> support across multiple teams</w:t>
            </w:r>
            <w:r w:rsidR="009F2DC7">
              <w:t>.</w:t>
            </w:r>
            <w:r>
              <w:t xml:space="preserve"> </w:t>
            </w:r>
          </w:p>
          <w:p w14:paraId="4B40050A" w14:textId="0C5684C9" w:rsidR="007F3D42" w:rsidRPr="007F3D42" w:rsidRDefault="003B29E0" w:rsidP="009F5A4D">
            <w:pPr>
              <w:pStyle w:val="bulletedlist"/>
              <w:rPr>
                <w:b/>
              </w:rPr>
            </w:pPr>
            <w:r>
              <w:t>Elicit technical requirements and d</w:t>
            </w:r>
            <w:r w:rsidR="009F5A4D">
              <w:t xml:space="preserve">elivered over 100+ Qlik </w:t>
            </w:r>
            <w:r w:rsidR="009F2DC7">
              <w:t xml:space="preserve">visual </w:t>
            </w:r>
            <w:r w:rsidR="009F5A4D">
              <w:t xml:space="preserve">dashboard reporting applications. </w:t>
            </w:r>
          </w:p>
          <w:p w14:paraId="16162020" w14:textId="637846CD" w:rsidR="009F5A4D" w:rsidRPr="007F3D42" w:rsidRDefault="009F5A4D" w:rsidP="009F5A4D">
            <w:pPr>
              <w:pStyle w:val="bulletedlist"/>
              <w:rPr>
                <w:b/>
              </w:rPr>
            </w:pPr>
            <w:r>
              <w:t>Design</w:t>
            </w:r>
            <w:r w:rsidR="00910C31">
              <w:t>ed,</w:t>
            </w:r>
            <w:r>
              <w:t xml:space="preserve"> develop</w:t>
            </w:r>
            <w:r w:rsidR="00910C31">
              <w:t>ed, and automate</w:t>
            </w:r>
            <w:r>
              <w:t xml:space="preserve"> ETL process</w:t>
            </w:r>
            <w:r w:rsidR="00910C31">
              <w:t>es</w:t>
            </w:r>
            <w:r>
              <w:t xml:space="preserve"> to pull information </w:t>
            </w:r>
            <w:r w:rsidR="007F3D42">
              <w:t xml:space="preserve">from </w:t>
            </w:r>
            <w:r w:rsidR="00910C31">
              <w:t>multiple</w:t>
            </w:r>
            <w:r w:rsidR="007F3D42">
              <w:t xml:space="preserve"> data sources</w:t>
            </w:r>
            <w:r w:rsidR="00910C31">
              <w:t>: Examples</w:t>
            </w:r>
          </w:p>
          <w:p w14:paraId="29798832" w14:textId="52B1BDE9" w:rsidR="007F3D42" w:rsidRPr="0044401A" w:rsidRDefault="00910C31" w:rsidP="0044401A">
            <w:pPr>
              <w:pStyle w:val="bulletedlist"/>
              <w:numPr>
                <w:ilvl w:val="1"/>
                <w:numId w:val="5"/>
              </w:numPr>
              <w:rPr>
                <w:bCs/>
              </w:rPr>
            </w:pPr>
            <w:r>
              <w:rPr>
                <w:bCs/>
              </w:rPr>
              <w:t xml:space="preserve">Epic </w:t>
            </w:r>
            <w:r w:rsidR="007F3D42" w:rsidRPr="0044401A">
              <w:rPr>
                <w:bCs/>
              </w:rPr>
              <w:t>Clarity</w:t>
            </w:r>
            <w:r w:rsidR="0044401A" w:rsidRPr="0044401A">
              <w:rPr>
                <w:bCs/>
              </w:rPr>
              <w:t xml:space="preserve">, </w:t>
            </w:r>
            <w:r>
              <w:rPr>
                <w:bCs/>
              </w:rPr>
              <w:t xml:space="preserve">Epic </w:t>
            </w:r>
            <w:r w:rsidR="0044401A" w:rsidRPr="0044401A">
              <w:rPr>
                <w:bCs/>
              </w:rPr>
              <w:t>Caboodle, Workday API, Kronos Payroll, PeopleSoft</w:t>
            </w:r>
          </w:p>
          <w:p w14:paraId="1102356B" w14:textId="25E27643" w:rsidR="004439D4" w:rsidRPr="00375B1B" w:rsidRDefault="003B29E0" w:rsidP="009A19C8">
            <w:pPr>
              <w:pStyle w:val="bulletedlist"/>
              <w:rPr>
                <w:b/>
              </w:rPr>
            </w:pPr>
            <w:r>
              <w:t>Collaborate with business at beginning of pandemic to e</w:t>
            </w:r>
            <w:r w:rsidR="009F2DC7">
              <w:t>licit requirements, d</w:t>
            </w:r>
            <w:r w:rsidR="002A7A9E">
              <w:t xml:space="preserve">esign and </w:t>
            </w:r>
            <w:r w:rsidR="009F2DC7">
              <w:t>d</w:t>
            </w:r>
            <w:r w:rsidR="002A7A9E">
              <w:t xml:space="preserve">evelop Supply Chain dashboard for calculating burn rate, current </w:t>
            </w:r>
            <w:r w:rsidR="004439D4">
              <w:t>stock, and days inventory on hand for COVID-19 supplies and PPE</w:t>
            </w:r>
            <w:r w:rsidR="009F2DC7">
              <w:t xml:space="preserve"> across all OhioHealth locations and distribution centers</w:t>
            </w:r>
            <w:r w:rsidR="00530027">
              <w:t xml:space="preserve">. </w:t>
            </w:r>
          </w:p>
          <w:p w14:paraId="6034CD8D" w14:textId="2D8AEEB9" w:rsidR="00375B1B" w:rsidRPr="008952E6" w:rsidRDefault="00375B1B" w:rsidP="009A19C8">
            <w:pPr>
              <w:pStyle w:val="bulletedlist"/>
              <w:rPr>
                <w:b/>
              </w:rPr>
            </w:pPr>
            <w:r>
              <w:t>During Kronos ransomware attack, pulled future approved schedules and emailed managers with a turn around time of one business day.</w:t>
            </w:r>
          </w:p>
          <w:p w14:paraId="46CF20B5" w14:textId="40250B67" w:rsidR="00375B1B" w:rsidRPr="00530027" w:rsidRDefault="008952E6" w:rsidP="00530027">
            <w:pPr>
              <w:pStyle w:val="bulletedlist"/>
              <w:rPr>
                <w:b/>
              </w:rPr>
            </w:pPr>
            <w:r>
              <w:t xml:space="preserve">Created data model and </w:t>
            </w:r>
            <w:r w:rsidR="00375B1B">
              <w:t xml:space="preserve">visual </w:t>
            </w:r>
            <w:r>
              <w:t xml:space="preserve">dashboards for Recycling Sustainability board goals across </w:t>
            </w:r>
            <w:r w:rsidR="00375B1B">
              <w:t>nine</w:t>
            </w:r>
            <w:r>
              <w:t xml:space="preserve"> waste and recycling vendors.</w:t>
            </w:r>
            <w:r w:rsidR="00375B1B">
              <w:t xml:space="preserve"> Including Rumpke, Republic, ShredIt, SteriCycle. </w:t>
            </w:r>
          </w:p>
          <w:p w14:paraId="3FBDA573" w14:textId="3AB1823D" w:rsidR="006564F3" w:rsidRPr="0044401A" w:rsidRDefault="006564F3" w:rsidP="009A19C8">
            <w:pPr>
              <w:pStyle w:val="bulletedlist"/>
              <w:rPr>
                <w:b/>
              </w:rPr>
            </w:pPr>
            <w:r>
              <w:t xml:space="preserve">Built a weekly C# program to read through Active Directory and pull associated groups for active employees </w:t>
            </w:r>
            <w:r w:rsidR="009F17CB">
              <w:t>used for employee security validation and to reduce duplicate or new redundant groups from being created</w:t>
            </w:r>
          </w:p>
          <w:p w14:paraId="46DE3C7F" w14:textId="6B48F211" w:rsidR="0044401A" w:rsidRPr="008952E6" w:rsidRDefault="0044401A" w:rsidP="009A19C8">
            <w:pPr>
              <w:pStyle w:val="bulletedlist"/>
              <w:rPr>
                <w:b/>
              </w:rPr>
            </w:pPr>
            <w:r>
              <w:t xml:space="preserve">Provide on-call and developer/customer technical support. </w:t>
            </w:r>
          </w:p>
          <w:p w14:paraId="41314E53" w14:textId="1B38CC8D" w:rsidR="005A6CCC" w:rsidRDefault="0010394E" w:rsidP="005A6CCC">
            <w:pPr>
              <w:pStyle w:val="bulletedlistlastline"/>
              <w:numPr>
                <w:ilvl w:val="0"/>
                <w:numId w:val="0"/>
              </w:numPr>
              <w:spacing w:after="0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sz w:val="20"/>
              </w:rPr>
              <w:t>Informatica Development</w:t>
            </w:r>
            <w:r w:rsidR="005A6CCC">
              <w:rPr>
                <w:rFonts w:ascii="Calibri" w:hAnsi="Calibri"/>
                <w:sz w:val="20"/>
              </w:rPr>
              <w:t>:</w:t>
            </w:r>
          </w:p>
          <w:p w14:paraId="1F65CF7B" w14:textId="065C0398" w:rsidR="001267BD" w:rsidRDefault="0010394E" w:rsidP="009A19C8">
            <w:pPr>
              <w:pStyle w:val="bulletedlist"/>
            </w:pPr>
            <w:r>
              <w:t xml:space="preserve">Create, design and test Informatica PowerCenter mapping and workflows to store </w:t>
            </w:r>
            <w:r w:rsidR="00530027">
              <w:t xml:space="preserve">150 </w:t>
            </w:r>
            <w:r>
              <w:t xml:space="preserve">Press Ganey aggregated spreadsheets into a Microsoft SQL server database. </w:t>
            </w:r>
          </w:p>
          <w:p w14:paraId="1C86A8BC" w14:textId="1302A135" w:rsidR="0093477D" w:rsidRDefault="00F82E38" w:rsidP="009A19C8">
            <w:pPr>
              <w:pStyle w:val="bulletedlist"/>
            </w:pPr>
            <w:r>
              <w:lastRenderedPageBreak/>
              <w:t xml:space="preserve">Design Clinical Fact and Dimension tables and assist in the development and </w:t>
            </w:r>
            <w:r w:rsidR="009477C7">
              <w:t xml:space="preserve">monitor of the workflows. </w:t>
            </w:r>
          </w:p>
          <w:p w14:paraId="66EF3090" w14:textId="236AEF38" w:rsidR="00530027" w:rsidRPr="008952E6" w:rsidRDefault="00530027" w:rsidP="009A19C8">
            <w:pPr>
              <w:pStyle w:val="bulletedlist"/>
            </w:pPr>
            <w:r>
              <w:t>Collaborate with data team to help troubleshoot and monitor tasks and review mapping</w:t>
            </w:r>
          </w:p>
          <w:p w14:paraId="52603BF2" w14:textId="2C5E0DEB" w:rsidR="009A19C8" w:rsidRDefault="003B29E0" w:rsidP="009A19C8">
            <w:pPr>
              <w:pStyle w:val="bulletedlist"/>
            </w:pPr>
            <w:r>
              <w:t>Collaborate</w:t>
            </w:r>
            <w:r w:rsidR="009A19C8" w:rsidRPr="009A19C8">
              <w:t xml:space="preserve"> with </w:t>
            </w:r>
            <w:r>
              <w:t xml:space="preserve">senior </w:t>
            </w:r>
            <w:r w:rsidR="009A19C8" w:rsidRPr="009A19C8">
              <w:t xml:space="preserve">leadership to </w:t>
            </w:r>
            <w:r>
              <w:t>define requirements and enterprise business definitions</w:t>
            </w:r>
            <w:r w:rsidR="009A19C8" w:rsidRPr="009A19C8">
              <w:t xml:space="preserve"> for an Emergency Department dashboard  door to doc, length of stay, transfers in, transfers out, and discharge efficiency</w:t>
            </w:r>
          </w:p>
          <w:p w14:paraId="3FB3CB6F" w14:textId="164DC255" w:rsidR="009A19C8" w:rsidRPr="009A19C8" w:rsidRDefault="009A19C8" w:rsidP="009A19C8">
            <w:pPr>
              <w:pStyle w:val="bulletedlist"/>
            </w:pPr>
            <w:r w:rsidRPr="009A19C8">
              <w:t xml:space="preserve">Developed a Lab draw site exploration </w:t>
            </w:r>
            <w:r w:rsidR="0044401A">
              <w:t>dashboard</w:t>
            </w:r>
            <w:r w:rsidRPr="009A19C8">
              <w:t xml:space="preserve"> for understanding the volume, types of specimens, pick up times, and result turn around time</w:t>
            </w:r>
          </w:p>
          <w:p w14:paraId="547DE3C1" w14:textId="4C086429" w:rsidR="009A19C8" w:rsidRDefault="009A19C8" w:rsidP="009A19C8">
            <w:pPr>
              <w:pStyle w:val="bulletedlist"/>
            </w:pPr>
            <w:r w:rsidRPr="009A19C8">
              <w:t xml:space="preserve">Collaborated with team to develop a Nurse Predictive hiring model </w:t>
            </w:r>
            <w:r w:rsidR="0044401A">
              <w:t>dashboard</w:t>
            </w:r>
            <w:r w:rsidRPr="009A19C8">
              <w:t xml:space="preserve"> based on </w:t>
            </w:r>
            <w:r w:rsidR="0044401A">
              <w:t xml:space="preserve">patient </w:t>
            </w:r>
            <w:r w:rsidRPr="009A19C8">
              <w:t xml:space="preserve">volume, </w:t>
            </w:r>
            <w:r w:rsidR="0044401A">
              <w:t>turn over rate</w:t>
            </w:r>
            <w:r w:rsidRPr="009A19C8">
              <w:t>, transfers, open positions, and recent hires.</w:t>
            </w:r>
          </w:p>
          <w:p w14:paraId="32882D56" w14:textId="4D44C5E8" w:rsidR="007C0655" w:rsidRDefault="007C0655" w:rsidP="009A19C8">
            <w:pPr>
              <w:pStyle w:val="bulletedlist"/>
            </w:pPr>
            <w:r>
              <w:t>Technical Lead for converting existing SAP universes to current supported format for Information Design Tool (IDT)</w:t>
            </w:r>
            <w:r w:rsidR="00282ECA">
              <w:t xml:space="preserve"> to provide out of the box self service analytics</w:t>
            </w:r>
            <w:r w:rsidR="001A3D32">
              <w:t xml:space="preserve"> provided by Epic EMR</w:t>
            </w:r>
          </w:p>
          <w:p w14:paraId="44E5036D" w14:textId="65F765F4" w:rsidR="00C226EF" w:rsidRDefault="00C226EF" w:rsidP="009A19C8">
            <w:pPr>
              <w:pStyle w:val="bulletedlist"/>
            </w:pPr>
            <w:r>
              <w:t>Data Modeling with Enterprise Data Warehouse and Data Vault 2.0</w:t>
            </w:r>
          </w:p>
          <w:p w14:paraId="2D401928" w14:textId="79F3935A" w:rsidR="007C0655" w:rsidRDefault="007C0655" w:rsidP="009A19C8">
            <w:pPr>
              <w:pStyle w:val="bulletedlist"/>
            </w:pPr>
            <w:r>
              <w:t>Technical Lead for building, validation, and p</w:t>
            </w:r>
            <w:r w:rsidR="00282ECA">
              <w:t>ublishing</w:t>
            </w:r>
            <w:r>
              <w:t xml:space="preserve"> of custom SAP Universes</w:t>
            </w:r>
            <w:r w:rsidR="000C742A">
              <w:t xml:space="preserve"> tied to EPIC Clarity </w:t>
            </w:r>
            <w:r w:rsidR="001A3D32">
              <w:t xml:space="preserve">MS Sql server database </w:t>
            </w:r>
            <w:r w:rsidR="000C742A">
              <w:t xml:space="preserve">and other data sources. </w:t>
            </w:r>
          </w:p>
          <w:p w14:paraId="0F11D000" w14:textId="6EAD7D6A" w:rsidR="007C0655" w:rsidRDefault="00282ECA" w:rsidP="009A19C8">
            <w:pPr>
              <w:pStyle w:val="bulletedlist"/>
            </w:pPr>
            <w:r>
              <w:t>Create custom solutions</w:t>
            </w:r>
            <w:r w:rsidR="00530027">
              <w:t xml:space="preserve"> using SAP Business Objects</w:t>
            </w:r>
            <w:r>
              <w:t xml:space="preserve"> by pulling information from different data sources to identify patients who qualify for </w:t>
            </w:r>
            <w:r w:rsidR="00530027">
              <w:t>clinical</w:t>
            </w:r>
            <w:r>
              <w:t xml:space="preserve"> studies</w:t>
            </w:r>
          </w:p>
          <w:p w14:paraId="14421505" w14:textId="5F63CD9E" w:rsidR="002A14E7" w:rsidRDefault="00D14438" w:rsidP="009A19C8">
            <w:pPr>
              <w:pStyle w:val="bulletedlist"/>
            </w:pPr>
            <w:r w:rsidRPr="00D14438">
              <w:t xml:space="preserve">Coordinate </w:t>
            </w:r>
            <w:r w:rsidR="00530027">
              <w:t>c</w:t>
            </w:r>
            <w:r w:rsidRPr="00D14438">
              <w:t xml:space="preserve">onversion, </w:t>
            </w:r>
            <w:r w:rsidR="00530027">
              <w:t>u</w:t>
            </w:r>
            <w:r w:rsidRPr="00D14438">
              <w:t xml:space="preserve">pgrade, and </w:t>
            </w:r>
            <w:r w:rsidR="00530027">
              <w:t>t</w:t>
            </w:r>
            <w:r w:rsidRPr="00D14438">
              <w:t xml:space="preserve">esting of </w:t>
            </w:r>
            <w:r w:rsidR="001A3D32" w:rsidRPr="00D14438">
              <w:t>SharePoint</w:t>
            </w:r>
            <w:r w:rsidRPr="00D14438">
              <w:t xml:space="preserve"> 2007 to </w:t>
            </w:r>
            <w:r w:rsidR="001A3D32" w:rsidRPr="00D14438">
              <w:t>SharePoint</w:t>
            </w:r>
            <w:r w:rsidRPr="00D14438">
              <w:t xml:space="preserve"> 2013</w:t>
            </w:r>
          </w:p>
          <w:p w14:paraId="7F92C660" w14:textId="6D3911E1" w:rsidR="00917ACB" w:rsidRPr="00D14438" w:rsidRDefault="001A3D32" w:rsidP="0000624C">
            <w:pPr>
              <w:pStyle w:val="bulletedlist"/>
            </w:pPr>
            <w:r>
              <w:t xml:space="preserve">Elicit requirements to build a SharePoint form for </w:t>
            </w:r>
            <w:r w:rsidR="00530027">
              <w:t>p</w:t>
            </w:r>
            <w:r>
              <w:t xml:space="preserve">hysician timesheet tracking. </w:t>
            </w:r>
          </w:p>
          <w:p w14:paraId="462D1125" w14:textId="3913B747" w:rsidR="00282ECA" w:rsidRDefault="00282ECA" w:rsidP="00282ECA">
            <w:pPr>
              <w:pStyle w:val="bulletedlistlastline"/>
              <w:numPr>
                <w:ilvl w:val="0"/>
                <w:numId w:val="0"/>
              </w:numPr>
              <w:spacing w:before="0" w:after="0"/>
              <w:ind w:left="288" w:hanging="288"/>
              <w:rPr>
                <w:rFonts w:ascii="Calibri" w:hAnsi="Calibri"/>
                <w:b/>
                <w:sz w:val="20"/>
              </w:rPr>
            </w:pPr>
            <w:r w:rsidRPr="009F0F51">
              <w:rPr>
                <w:rFonts w:ascii="Calibri" w:hAnsi="Calibri"/>
                <w:b/>
                <w:sz w:val="20"/>
              </w:rPr>
              <w:t>Specialist, IT Analysis Requirements</w:t>
            </w:r>
            <w:r>
              <w:rPr>
                <w:rFonts w:ascii="Calibri" w:hAnsi="Calibri"/>
                <w:b/>
                <w:sz w:val="20"/>
              </w:rPr>
              <w:t>: 2</w:t>
            </w:r>
            <w:r w:rsidRPr="009F0F51">
              <w:rPr>
                <w:rFonts w:ascii="Calibri" w:hAnsi="Calibri"/>
                <w:b/>
                <w:sz w:val="20"/>
              </w:rPr>
              <w:t>0</w:t>
            </w:r>
            <w:r w:rsidR="00B940ED">
              <w:rPr>
                <w:rFonts w:ascii="Calibri" w:hAnsi="Calibri"/>
                <w:b/>
                <w:sz w:val="20"/>
              </w:rPr>
              <w:t>05</w:t>
            </w:r>
            <w:r w:rsidRPr="009F0F51">
              <w:rPr>
                <w:rFonts w:ascii="Calibri" w:hAnsi="Calibri"/>
                <w:b/>
                <w:sz w:val="20"/>
              </w:rPr>
              <w:t>-2012</w:t>
            </w:r>
          </w:p>
          <w:p w14:paraId="418D127B" w14:textId="52129E54" w:rsidR="009A19C8" w:rsidRPr="009F0F51" w:rsidRDefault="009A19C8" w:rsidP="00282ECA">
            <w:pPr>
              <w:pStyle w:val="bulletedlistlastline"/>
              <w:numPr>
                <w:ilvl w:val="0"/>
                <w:numId w:val="0"/>
              </w:numPr>
              <w:spacing w:before="0" w:after="0"/>
              <w:ind w:left="288" w:hanging="288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Nationwide Insurance</w:t>
            </w:r>
          </w:p>
          <w:p w14:paraId="49F79859" w14:textId="77777777" w:rsidR="00282ECA" w:rsidRDefault="00282ECA" w:rsidP="009A19C8">
            <w:pPr>
              <w:pStyle w:val="bulletedlist"/>
            </w:pPr>
            <w:r>
              <w:t>Using Visio and modeling tools produced rapid p</w:t>
            </w:r>
            <w:r w:rsidRPr="00FD20F2">
              <w:t>rototyping and screen specs for configuration of Guidewire ClaimCenter</w:t>
            </w:r>
            <w:r>
              <w:t xml:space="preserve"> </w:t>
            </w:r>
          </w:p>
          <w:p w14:paraId="3A9C7B5A" w14:textId="2B85435B" w:rsidR="00282ECA" w:rsidRDefault="00282ECA" w:rsidP="009A19C8">
            <w:pPr>
              <w:pStyle w:val="bulletedlist"/>
            </w:pPr>
            <w:r>
              <w:t>Responsible for managing interface requirements and non-functional requirements for Guidewire system integration</w:t>
            </w:r>
          </w:p>
          <w:p w14:paraId="3275B58E" w14:textId="3FFBA5AA" w:rsidR="00C226EF" w:rsidRDefault="00917ACB" w:rsidP="009A19C8">
            <w:pPr>
              <w:pStyle w:val="bulletedlist"/>
            </w:pPr>
            <w:r>
              <w:t>Defined technical requirements, mapping, and testing using SoapUI for policy and claims</w:t>
            </w:r>
            <w:r w:rsidR="00C226EF">
              <w:t xml:space="preserve"> Service Oriented Architecture (SOA)</w:t>
            </w:r>
            <w:r>
              <w:t>.</w:t>
            </w:r>
          </w:p>
          <w:p w14:paraId="44466D15" w14:textId="092E43AA" w:rsidR="009D492A" w:rsidRPr="00B940ED" w:rsidRDefault="00282ECA" w:rsidP="009D492A">
            <w:pPr>
              <w:pStyle w:val="bulletedlist"/>
            </w:pPr>
            <w:r>
              <w:t>Facilitated end-to-end as is analysis and formulate solution and architecture options to assist in business and IT integration decision making</w:t>
            </w:r>
          </w:p>
        </w:tc>
        <w:tc>
          <w:tcPr>
            <w:tcW w:w="1278" w:type="dxa"/>
          </w:tcPr>
          <w:p w14:paraId="5CD39DC9" w14:textId="77777777" w:rsidR="00822589" w:rsidRPr="008C354B" w:rsidRDefault="00822589" w:rsidP="00F510D1">
            <w:pPr>
              <w:pStyle w:val="Dates"/>
              <w:rPr>
                <w:rFonts w:ascii="Calibri" w:hAnsi="Calibri"/>
                <w:sz w:val="20"/>
                <w:szCs w:val="20"/>
              </w:rPr>
            </w:pPr>
          </w:p>
        </w:tc>
      </w:tr>
      <w:tr w:rsidR="00822589" w:rsidRPr="008C354B" w14:paraId="4A45F916" w14:textId="77777777" w:rsidTr="00C20820">
        <w:trPr>
          <w:trHeight w:val="1188"/>
        </w:trPr>
        <w:tc>
          <w:tcPr>
            <w:tcW w:w="468" w:type="dxa"/>
            <w:gridSpan w:val="2"/>
          </w:tcPr>
          <w:p w14:paraId="08B48CAA" w14:textId="77777777" w:rsidR="00822589" w:rsidRPr="00FD20F2" w:rsidRDefault="00822589" w:rsidP="00DE776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80" w:type="dxa"/>
            <w:gridSpan w:val="4"/>
          </w:tcPr>
          <w:p w14:paraId="11850D6F" w14:textId="77777777" w:rsidR="00D65F54" w:rsidRPr="00D65F54" w:rsidRDefault="00D65F54" w:rsidP="00D65F54">
            <w:pPr>
              <w:pStyle w:val="bulletedlistlastline"/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Responsible for managing</w:t>
            </w:r>
            <w:r w:rsidR="00194E33">
              <w:rPr>
                <w:rFonts w:ascii="Calibri" w:hAnsi="Calibri"/>
                <w:sz w:val="20"/>
              </w:rPr>
              <w:t xml:space="preserve"> det</w:t>
            </w:r>
            <w:r w:rsidR="003D0297">
              <w:rPr>
                <w:rFonts w:ascii="Calibri" w:hAnsi="Calibri"/>
                <w:sz w:val="20"/>
              </w:rPr>
              <w:t xml:space="preserve">ailed </w:t>
            </w:r>
            <w:r w:rsidR="00194E33">
              <w:rPr>
                <w:rFonts w:ascii="Calibri" w:hAnsi="Calibri"/>
                <w:sz w:val="20"/>
              </w:rPr>
              <w:t>application specification</w:t>
            </w:r>
            <w:r w:rsidR="003D0297">
              <w:rPr>
                <w:rFonts w:ascii="Calibri" w:hAnsi="Calibri"/>
                <w:sz w:val="20"/>
              </w:rPr>
              <w:t xml:space="preserve">s for cross </w:t>
            </w:r>
            <w:r>
              <w:rPr>
                <w:rFonts w:ascii="Calibri" w:hAnsi="Calibri"/>
                <w:sz w:val="20"/>
              </w:rPr>
              <w:t xml:space="preserve">impacted </w:t>
            </w:r>
            <w:r w:rsidR="009A1013">
              <w:rPr>
                <w:rFonts w:ascii="Calibri" w:hAnsi="Calibri"/>
                <w:sz w:val="20"/>
              </w:rPr>
              <w:t>application</w:t>
            </w:r>
            <w:r w:rsidR="009A1013" w:rsidRPr="00D65F54">
              <w:rPr>
                <w:rFonts w:ascii="Calibri" w:hAnsi="Calibri"/>
                <w:sz w:val="20"/>
              </w:rPr>
              <w:t>s</w:t>
            </w:r>
          </w:p>
          <w:p w14:paraId="38610D3A" w14:textId="77777777" w:rsidR="00194E33" w:rsidRDefault="00D65F54" w:rsidP="003B609F">
            <w:pPr>
              <w:pStyle w:val="bulletedlistlastline"/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Handled task of </w:t>
            </w:r>
            <w:r w:rsidR="009A1013">
              <w:rPr>
                <w:rFonts w:ascii="Calibri" w:hAnsi="Calibri"/>
                <w:sz w:val="20"/>
              </w:rPr>
              <w:t>Project Lead for cross app</w:t>
            </w:r>
            <w:r>
              <w:rPr>
                <w:rFonts w:ascii="Calibri" w:hAnsi="Calibri"/>
                <w:sz w:val="20"/>
              </w:rPr>
              <w:t>lication analysis and testing for</w:t>
            </w:r>
            <w:r w:rsidR="009A1013">
              <w:rPr>
                <w:rFonts w:ascii="Calibri" w:hAnsi="Calibri"/>
                <w:sz w:val="20"/>
              </w:rPr>
              <w:t xml:space="preserve"> DB2 </w:t>
            </w:r>
            <w:r>
              <w:rPr>
                <w:rFonts w:ascii="Calibri" w:hAnsi="Calibri"/>
                <w:sz w:val="20"/>
              </w:rPr>
              <w:t>upgrade</w:t>
            </w:r>
          </w:p>
          <w:p w14:paraId="4222D521" w14:textId="77777777" w:rsidR="00C20820" w:rsidRPr="009F0F51" w:rsidRDefault="003B609F" w:rsidP="00A36FC0">
            <w:pPr>
              <w:pStyle w:val="bulletedlistlastline"/>
              <w:spacing w:after="100" w:afterAutospacing="1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Created </w:t>
            </w:r>
            <w:r w:rsidR="00A36FC0">
              <w:rPr>
                <w:rFonts w:ascii="Calibri" w:hAnsi="Calibri"/>
                <w:sz w:val="20"/>
              </w:rPr>
              <w:t xml:space="preserve">JBoss logic for </w:t>
            </w:r>
            <w:r w:rsidR="00DF2335">
              <w:rPr>
                <w:rFonts w:ascii="Calibri" w:hAnsi="Calibri"/>
                <w:sz w:val="20"/>
              </w:rPr>
              <w:t>policy limit display</w:t>
            </w:r>
            <w:r>
              <w:rPr>
                <w:rFonts w:ascii="Calibri" w:hAnsi="Calibri"/>
                <w:sz w:val="20"/>
              </w:rPr>
              <w:t>s fo</w:t>
            </w:r>
            <w:r w:rsidR="009A1013">
              <w:rPr>
                <w:rFonts w:ascii="Calibri" w:hAnsi="Calibri"/>
                <w:sz w:val="20"/>
              </w:rPr>
              <w:t>r a business common policy view</w:t>
            </w:r>
          </w:p>
          <w:p w14:paraId="4D571958" w14:textId="15A05BA4" w:rsidR="00DF2335" w:rsidRDefault="00917ACB" w:rsidP="003B609F">
            <w:pPr>
              <w:pStyle w:val="bulletedlistlastline"/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Worked with external vendor Safelite Au</w:t>
            </w:r>
            <w:r w:rsidR="0000624C">
              <w:rPr>
                <w:rFonts w:ascii="Calibri" w:hAnsi="Calibri"/>
                <w:sz w:val="20"/>
              </w:rPr>
              <w:t>toglass to implement</w:t>
            </w:r>
            <w:r w:rsidR="003B609F">
              <w:rPr>
                <w:rFonts w:ascii="Calibri" w:hAnsi="Calibri"/>
                <w:sz w:val="20"/>
              </w:rPr>
              <w:t xml:space="preserve"> a batch process solution that decreased project cost by $200,000</w:t>
            </w:r>
          </w:p>
          <w:p w14:paraId="40384899" w14:textId="0DE7C412" w:rsidR="00D14438" w:rsidRPr="00B940ED" w:rsidRDefault="00DF2335" w:rsidP="00D14438">
            <w:pPr>
              <w:pStyle w:val="bulletedlistlastline"/>
              <w:spacing w:after="0"/>
              <w:rPr>
                <w:rFonts w:ascii="Calibri" w:hAnsi="Calibri"/>
                <w:sz w:val="20"/>
              </w:rPr>
            </w:pPr>
            <w:r w:rsidRPr="00FD20F2">
              <w:rPr>
                <w:rFonts w:ascii="Calibri" w:hAnsi="Calibri"/>
                <w:sz w:val="20"/>
              </w:rPr>
              <w:t>Created wireframe and screen specs for a common insurance policy and customer view</w:t>
            </w:r>
          </w:p>
        </w:tc>
      </w:tr>
      <w:tr w:rsidR="00C20820" w:rsidRPr="008C354B" w14:paraId="717FD737" w14:textId="77777777" w:rsidTr="00C20820">
        <w:trPr>
          <w:trHeight w:val="1188"/>
        </w:trPr>
        <w:tc>
          <w:tcPr>
            <w:tcW w:w="468" w:type="dxa"/>
            <w:gridSpan w:val="2"/>
          </w:tcPr>
          <w:p w14:paraId="7971AEAF" w14:textId="77777777" w:rsidR="00C20820" w:rsidRPr="00FD20F2" w:rsidRDefault="00C20820" w:rsidP="00DE776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80" w:type="dxa"/>
            <w:gridSpan w:val="4"/>
          </w:tcPr>
          <w:p w14:paraId="19476CC8" w14:textId="39B3122F" w:rsidR="00D14438" w:rsidRDefault="00D14438" w:rsidP="00D14438">
            <w:pPr>
              <w:pStyle w:val="bulletedlist"/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Responsible for reviewing external </w:t>
            </w:r>
            <w:r w:rsidR="00910C31">
              <w:rPr>
                <w:rFonts w:ascii="Calibri" w:hAnsi="Calibri"/>
                <w:sz w:val="20"/>
              </w:rPr>
              <w:t>p</w:t>
            </w:r>
            <w:r>
              <w:rPr>
                <w:rFonts w:ascii="Calibri" w:hAnsi="Calibri"/>
                <w:sz w:val="20"/>
              </w:rPr>
              <w:t xml:space="preserve">roduct </w:t>
            </w:r>
            <w:r w:rsidR="00910C31">
              <w:rPr>
                <w:rFonts w:ascii="Calibri" w:hAnsi="Calibri"/>
                <w:sz w:val="20"/>
              </w:rPr>
              <w:t>r</w:t>
            </w:r>
            <w:r>
              <w:rPr>
                <w:rFonts w:ascii="Calibri" w:hAnsi="Calibri"/>
                <w:sz w:val="20"/>
              </w:rPr>
              <w:t xml:space="preserve">ate and </w:t>
            </w:r>
            <w:r w:rsidR="00910C31">
              <w:rPr>
                <w:rFonts w:ascii="Calibri" w:hAnsi="Calibri"/>
                <w:sz w:val="20"/>
              </w:rPr>
              <w:t>r</w:t>
            </w:r>
            <w:r>
              <w:rPr>
                <w:rFonts w:ascii="Calibri" w:hAnsi="Calibri"/>
                <w:sz w:val="20"/>
              </w:rPr>
              <w:t>egulatory work requests for single and cross impact analysis</w:t>
            </w:r>
          </w:p>
          <w:p w14:paraId="24C66FB8" w14:textId="70985139" w:rsidR="00D65C2A" w:rsidRDefault="00D65C2A" w:rsidP="00D65C2A">
            <w:pPr>
              <w:pStyle w:val="bulletedlist"/>
              <w:numPr>
                <w:ilvl w:val="1"/>
                <w:numId w:val="5"/>
              </w:numPr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CPS, CLASS, NAPS, FPS, CLPS, AS400, Allied</w:t>
            </w:r>
          </w:p>
          <w:p w14:paraId="1E70E029" w14:textId="4F76D192" w:rsidR="00D65C2A" w:rsidRPr="00C20820" w:rsidRDefault="00D65C2A" w:rsidP="00D65C2A">
            <w:pPr>
              <w:pStyle w:val="bulletedlist"/>
              <w:numPr>
                <w:ilvl w:val="1"/>
                <w:numId w:val="5"/>
              </w:numPr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Loss Cause, Type of Loss, and Coverage Keyword/Coverage Code analysis</w:t>
            </w:r>
          </w:p>
          <w:p w14:paraId="6424FC36" w14:textId="7F76D11B" w:rsidR="00D14438" w:rsidRDefault="00D14438" w:rsidP="00D14438">
            <w:pPr>
              <w:pStyle w:val="bulletedlist"/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Analyzed and created full end-to-end batch processing diagram for third party vendor processing which was used to decrease analysis time</w:t>
            </w:r>
            <w:r w:rsidR="0000624C">
              <w:rPr>
                <w:rFonts w:ascii="Calibri" w:hAnsi="Calibri"/>
                <w:sz w:val="20"/>
              </w:rPr>
              <w:t xml:space="preserve"> and</w:t>
            </w:r>
            <w:r>
              <w:rPr>
                <w:rFonts w:ascii="Calibri" w:hAnsi="Calibri"/>
                <w:sz w:val="20"/>
              </w:rPr>
              <w:t xml:space="preserve"> rewrite the Batch Process (BMP)</w:t>
            </w:r>
          </w:p>
          <w:p w14:paraId="002A4AAF" w14:textId="48905268" w:rsidR="00194E33" w:rsidRPr="009F6E7F" w:rsidRDefault="00D14438" w:rsidP="009F6E7F">
            <w:pPr>
              <w:pStyle w:val="bulletedlist"/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Responsible for modifying business rules for online and batch Data Development System Support</w:t>
            </w:r>
            <w:r w:rsidR="00B875F9">
              <w:rPr>
                <w:rFonts w:ascii="Calibri" w:hAnsi="Calibri"/>
                <w:sz w:val="20"/>
              </w:rPr>
              <w:t>(D2S2)</w:t>
            </w:r>
            <w:r>
              <w:rPr>
                <w:rFonts w:ascii="Calibri" w:hAnsi="Calibri"/>
                <w:sz w:val="20"/>
              </w:rPr>
              <w:t xml:space="preserve"> components.</w:t>
            </w:r>
          </w:p>
        </w:tc>
      </w:tr>
      <w:tr w:rsidR="009D492A" w:rsidRPr="00FD20F2" w14:paraId="022B0EEB" w14:textId="77777777" w:rsidTr="00C20820">
        <w:trPr>
          <w:trHeight w:val="377"/>
        </w:trPr>
        <w:tc>
          <w:tcPr>
            <w:tcW w:w="9648" w:type="dxa"/>
            <w:gridSpan w:val="6"/>
            <w:tcBorders>
              <w:bottom w:val="single" w:sz="4" w:space="0" w:color="999999"/>
            </w:tcBorders>
            <w:shd w:val="clear" w:color="auto" w:fill="F3F3F3"/>
          </w:tcPr>
          <w:p w14:paraId="5070604B" w14:textId="35FECF92" w:rsidR="009D492A" w:rsidRPr="00FD20F2" w:rsidRDefault="009D492A" w:rsidP="00A17B56">
            <w:pPr>
              <w:pStyle w:val="Heading1"/>
              <w:rPr>
                <w:rFonts w:ascii="Calibri" w:hAnsi="Calibri"/>
                <w:b/>
                <w:bCs/>
                <w:caps w:val="0"/>
                <w:sz w:val="20"/>
              </w:rPr>
            </w:pPr>
            <w:r w:rsidRPr="00FD20F2">
              <w:rPr>
                <w:rFonts w:ascii="Calibri" w:hAnsi="Calibri"/>
                <w:b/>
                <w:bCs/>
                <w:caps w:val="0"/>
                <w:sz w:val="20"/>
              </w:rPr>
              <w:t>Education</w:t>
            </w:r>
            <w:r w:rsidR="0000624C">
              <w:rPr>
                <w:rFonts w:ascii="Calibri" w:hAnsi="Calibri"/>
                <w:b/>
                <w:bCs/>
                <w:caps w:val="0"/>
                <w:sz w:val="20"/>
              </w:rPr>
              <w:t xml:space="preserve"> and Certifications</w:t>
            </w:r>
          </w:p>
        </w:tc>
      </w:tr>
      <w:tr w:rsidR="009D492A" w:rsidRPr="008C354B" w14:paraId="6BCFE14B" w14:textId="77777777" w:rsidTr="00D14438">
        <w:trPr>
          <w:trHeight w:val="255"/>
        </w:trPr>
        <w:tc>
          <w:tcPr>
            <w:tcW w:w="468" w:type="dxa"/>
            <w:gridSpan w:val="2"/>
            <w:vMerge w:val="restart"/>
            <w:tcBorders>
              <w:top w:val="single" w:sz="4" w:space="0" w:color="999999"/>
            </w:tcBorders>
          </w:tcPr>
          <w:p w14:paraId="48E7EF8A" w14:textId="77777777" w:rsidR="009D492A" w:rsidRPr="00FD20F2" w:rsidRDefault="009D492A" w:rsidP="00A17B5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902" w:type="dxa"/>
            <w:gridSpan w:val="3"/>
            <w:tcBorders>
              <w:top w:val="single" w:sz="4" w:space="0" w:color="999999"/>
            </w:tcBorders>
          </w:tcPr>
          <w:p w14:paraId="04DD5462" w14:textId="77777777" w:rsidR="009D492A" w:rsidRPr="00FD20F2" w:rsidRDefault="009D492A" w:rsidP="00A17B56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 w:rsidRPr="00FD20F2">
              <w:rPr>
                <w:rFonts w:ascii="Calibri" w:hAnsi="Calibri"/>
                <w:sz w:val="20"/>
                <w:szCs w:val="20"/>
              </w:rPr>
              <w:t>DeVry University</w:t>
            </w:r>
          </w:p>
        </w:tc>
        <w:tc>
          <w:tcPr>
            <w:tcW w:w="1278" w:type="dxa"/>
            <w:tcBorders>
              <w:top w:val="single" w:sz="4" w:space="0" w:color="999999"/>
            </w:tcBorders>
          </w:tcPr>
          <w:p w14:paraId="39FAF683" w14:textId="77777777" w:rsidR="009D492A" w:rsidRPr="008C354B" w:rsidRDefault="009D492A" w:rsidP="00A17B56">
            <w:pPr>
              <w:pStyle w:val="Dates"/>
              <w:rPr>
                <w:rFonts w:ascii="Calibri" w:hAnsi="Calibri"/>
                <w:sz w:val="20"/>
                <w:szCs w:val="20"/>
              </w:rPr>
            </w:pPr>
          </w:p>
        </w:tc>
      </w:tr>
      <w:tr w:rsidR="009D492A" w:rsidRPr="00464F00" w14:paraId="0B142FEA" w14:textId="77777777" w:rsidTr="00A17B56">
        <w:trPr>
          <w:trHeight w:val="728"/>
        </w:trPr>
        <w:tc>
          <w:tcPr>
            <w:tcW w:w="468" w:type="dxa"/>
            <w:gridSpan w:val="2"/>
            <w:vMerge/>
          </w:tcPr>
          <w:p w14:paraId="2102F50E" w14:textId="77777777" w:rsidR="009D492A" w:rsidRPr="00FD20F2" w:rsidRDefault="009D492A" w:rsidP="00A17B5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80" w:type="dxa"/>
            <w:gridSpan w:val="4"/>
          </w:tcPr>
          <w:p w14:paraId="3F772434" w14:textId="77777777" w:rsidR="000E4A06" w:rsidRDefault="009D492A" w:rsidP="009F6E7F">
            <w:pPr>
              <w:pStyle w:val="bulletedlist"/>
              <w:spacing w:after="0"/>
              <w:rPr>
                <w:rFonts w:ascii="Calibri" w:hAnsi="Calibri"/>
                <w:sz w:val="20"/>
                <w:szCs w:val="20"/>
              </w:rPr>
            </w:pPr>
            <w:r w:rsidRPr="00FD20F2">
              <w:rPr>
                <w:rFonts w:ascii="Calibri" w:hAnsi="Calibri"/>
                <w:sz w:val="20"/>
                <w:szCs w:val="20"/>
              </w:rPr>
              <w:t>B.S., Computer Information Systems (CIS</w:t>
            </w:r>
            <w:r w:rsidR="00C5214C">
              <w:rPr>
                <w:rFonts w:ascii="Calibri" w:hAnsi="Calibri"/>
                <w:sz w:val="20"/>
                <w:szCs w:val="20"/>
              </w:rPr>
              <w:t>)</w:t>
            </w:r>
          </w:p>
          <w:p w14:paraId="097FE8D7" w14:textId="58B4A266" w:rsidR="0000624C" w:rsidRPr="009F6E7F" w:rsidRDefault="0000624C" w:rsidP="009F6E7F">
            <w:pPr>
              <w:pStyle w:val="bulletedlist"/>
              <w:spacing w:after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</w:rPr>
              <w:t>EPIC Caboodle Data Modeling Certification</w:t>
            </w:r>
          </w:p>
        </w:tc>
      </w:tr>
    </w:tbl>
    <w:p w14:paraId="24255A3B" w14:textId="77777777" w:rsidR="008E18D5" w:rsidRPr="008C354B" w:rsidRDefault="008E18D5" w:rsidP="00DE7766">
      <w:pPr>
        <w:rPr>
          <w:rFonts w:ascii="Calibri" w:hAnsi="Calibri"/>
          <w:sz w:val="20"/>
          <w:szCs w:val="20"/>
        </w:rPr>
      </w:pPr>
    </w:p>
    <w:sectPr w:rsidR="008E18D5" w:rsidRPr="008C354B" w:rsidSect="006300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43224" w14:textId="77777777" w:rsidR="004D5A98" w:rsidRDefault="004D5A98" w:rsidP="00C20820">
      <w:pPr>
        <w:spacing w:line="240" w:lineRule="auto"/>
      </w:pPr>
      <w:r>
        <w:separator/>
      </w:r>
    </w:p>
  </w:endnote>
  <w:endnote w:type="continuationSeparator" w:id="0">
    <w:p w14:paraId="45D1E59F" w14:textId="77777777" w:rsidR="004D5A98" w:rsidRDefault="004D5A98" w:rsidP="00C208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6BFC1" w14:textId="77777777" w:rsidR="004D5A98" w:rsidRDefault="004D5A98" w:rsidP="00C20820">
      <w:pPr>
        <w:spacing w:line="240" w:lineRule="auto"/>
      </w:pPr>
      <w:r>
        <w:separator/>
      </w:r>
    </w:p>
  </w:footnote>
  <w:footnote w:type="continuationSeparator" w:id="0">
    <w:p w14:paraId="11AB0FAD" w14:textId="77777777" w:rsidR="004D5A98" w:rsidRDefault="004D5A98" w:rsidP="00C208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6B70"/>
    <w:multiLevelType w:val="multilevel"/>
    <w:tmpl w:val="0F6E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311C0"/>
    <w:multiLevelType w:val="hybridMultilevel"/>
    <w:tmpl w:val="4FE8C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36CE9"/>
    <w:multiLevelType w:val="multilevel"/>
    <w:tmpl w:val="084C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341CF"/>
    <w:multiLevelType w:val="hybridMultilevel"/>
    <w:tmpl w:val="AC0A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0" w15:restartNumberingAfterBreak="0">
    <w:nsid w:val="69B63BEE"/>
    <w:multiLevelType w:val="multilevel"/>
    <w:tmpl w:val="C26429B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2E5C51"/>
    <w:multiLevelType w:val="hybridMultilevel"/>
    <w:tmpl w:val="47643690"/>
    <w:lvl w:ilvl="0" w:tplc="BDB66140">
      <w:numFmt w:val="bullet"/>
      <w:lvlText w:val="·"/>
      <w:lvlJc w:val="left"/>
      <w:pPr>
        <w:tabs>
          <w:tab w:val="num" w:pos="2760"/>
        </w:tabs>
        <w:ind w:left="27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2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36C"/>
    <w:rsid w:val="000022EB"/>
    <w:rsid w:val="0000624C"/>
    <w:rsid w:val="000265C4"/>
    <w:rsid w:val="000501D4"/>
    <w:rsid w:val="0005708A"/>
    <w:rsid w:val="00075E73"/>
    <w:rsid w:val="000B46D4"/>
    <w:rsid w:val="000C742A"/>
    <w:rsid w:val="000D6A0C"/>
    <w:rsid w:val="000E36CC"/>
    <w:rsid w:val="000E4A06"/>
    <w:rsid w:val="0010077D"/>
    <w:rsid w:val="0010394E"/>
    <w:rsid w:val="00115352"/>
    <w:rsid w:val="001267BD"/>
    <w:rsid w:val="00141A36"/>
    <w:rsid w:val="00165EBB"/>
    <w:rsid w:val="001704F1"/>
    <w:rsid w:val="00181BEA"/>
    <w:rsid w:val="00185F56"/>
    <w:rsid w:val="00194E33"/>
    <w:rsid w:val="001A3D32"/>
    <w:rsid w:val="001A5347"/>
    <w:rsid w:val="001C0389"/>
    <w:rsid w:val="001F4380"/>
    <w:rsid w:val="00206045"/>
    <w:rsid w:val="00263161"/>
    <w:rsid w:val="002730BD"/>
    <w:rsid w:val="002732E3"/>
    <w:rsid w:val="00282ECA"/>
    <w:rsid w:val="002911C8"/>
    <w:rsid w:val="002A14E7"/>
    <w:rsid w:val="002A7A9E"/>
    <w:rsid w:val="00301257"/>
    <w:rsid w:val="00320D84"/>
    <w:rsid w:val="00322286"/>
    <w:rsid w:val="00324816"/>
    <w:rsid w:val="00331AB0"/>
    <w:rsid w:val="00344751"/>
    <w:rsid w:val="00361AFB"/>
    <w:rsid w:val="00374E86"/>
    <w:rsid w:val="00375B1B"/>
    <w:rsid w:val="003B29E0"/>
    <w:rsid w:val="003B609F"/>
    <w:rsid w:val="003D0297"/>
    <w:rsid w:val="003E1818"/>
    <w:rsid w:val="003F236C"/>
    <w:rsid w:val="003F5303"/>
    <w:rsid w:val="00406AFB"/>
    <w:rsid w:val="00425506"/>
    <w:rsid w:val="0044288D"/>
    <w:rsid w:val="004439D4"/>
    <w:rsid w:val="0044401A"/>
    <w:rsid w:val="00452AF0"/>
    <w:rsid w:val="00456966"/>
    <w:rsid w:val="00464F00"/>
    <w:rsid w:val="0047434C"/>
    <w:rsid w:val="004A6117"/>
    <w:rsid w:val="004A75C9"/>
    <w:rsid w:val="004D5A98"/>
    <w:rsid w:val="004D5F87"/>
    <w:rsid w:val="004F2ACF"/>
    <w:rsid w:val="0050603D"/>
    <w:rsid w:val="00530027"/>
    <w:rsid w:val="0054365A"/>
    <w:rsid w:val="005500C0"/>
    <w:rsid w:val="005870BF"/>
    <w:rsid w:val="005A0C8E"/>
    <w:rsid w:val="005A6CCC"/>
    <w:rsid w:val="005C5D33"/>
    <w:rsid w:val="005C7002"/>
    <w:rsid w:val="005D4501"/>
    <w:rsid w:val="006224BD"/>
    <w:rsid w:val="006300D2"/>
    <w:rsid w:val="006564F3"/>
    <w:rsid w:val="00663816"/>
    <w:rsid w:val="00670E6C"/>
    <w:rsid w:val="00686AFD"/>
    <w:rsid w:val="00694C87"/>
    <w:rsid w:val="006962EF"/>
    <w:rsid w:val="006D45C5"/>
    <w:rsid w:val="006E2432"/>
    <w:rsid w:val="006F3855"/>
    <w:rsid w:val="007362C0"/>
    <w:rsid w:val="0074148E"/>
    <w:rsid w:val="00760123"/>
    <w:rsid w:val="00773F2C"/>
    <w:rsid w:val="00774B68"/>
    <w:rsid w:val="0078608A"/>
    <w:rsid w:val="00790D50"/>
    <w:rsid w:val="007A2F12"/>
    <w:rsid w:val="007A7064"/>
    <w:rsid w:val="007B162A"/>
    <w:rsid w:val="007B1CDD"/>
    <w:rsid w:val="007C0655"/>
    <w:rsid w:val="007C48F9"/>
    <w:rsid w:val="007E4507"/>
    <w:rsid w:val="007F2C47"/>
    <w:rsid w:val="007F3D42"/>
    <w:rsid w:val="00801DC5"/>
    <w:rsid w:val="00822589"/>
    <w:rsid w:val="00825096"/>
    <w:rsid w:val="008337C3"/>
    <w:rsid w:val="008378BF"/>
    <w:rsid w:val="00856922"/>
    <w:rsid w:val="008639A1"/>
    <w:rsid w:val="00867718"/>
    <w:rsid w:val="00867AB6"/>
    <w:rsid w:val="0089458E"/>
    <w:rsid w:val="008952E6"/>
    <w:rsid w:val="008A55DF"/>
    <w:rsid w:val="008C02F5"/>
    <w:rsid w:val="008C354B"/>
    <w:rsid w:val="008C6E58"/>
    <w:rsid w:val="008D11EC"/>
    <w:rsid w:val="008E18D5"/>
    <w:rsid w:val="008E34E0"/>
    <w:rsid w:val="00901F06"/>
    <w:rsid w:val="00903C2B"/>
    <w:rsid w:val="0090731C"/>
    <w:rsid w:val="00907793"/>
    <w:rsid w:val="00910C31"/>
    <w:rsid w:val="00911CB0"/>
    <w:rsid w:val="00912725"/>
    <w:rsid w:val="00917ACB"/>
    <w:rsid w:val="0093477D"/>
    <w:rsid w:val="009477C7"/>
    <w:rsid w:val="009548CA"/>
    <w:rsid w:val="00981125"/>
    <w:rsid w:val="00987217"/>
    <w:rsid w:val="009A1013"/>
    <w:rsid w:val="009A19C8"/>
    <w:rsid w:val="009A5A63"/>
    <w:rsid w:val="009C40ED"/>
    <w:rsid w:val="009C6B25"/>
    <w:rsid w:val="009D492A"/>
    <w:rsid w:val="009F0F51"/>
    <w:rsid w:val="009F17CB"/>
    <w:rsid w:val="009F2DC7"/>
    <w:rsid w:val="009F5A4D"/>
    <w:rsid w:val="009F6E7F"/>
    <w:rsid w:val="00A028F4"/>
    <w:rsid w:val="00A07D6A"/>
    <w:rsid w:val="00A100F5"/>
    <w:rsid w:val="00A20EF5"/>
    <w:rsid w:val="00A245B9"/>
    <w:rsid w:val="00A36FC0"/>
    <w:rsid w:val="00A45EBA"/>
    <w:rsid w:val="00A84E65"/>
    <w:rsid w:val="00A97489"/>
    <w:rsid w:val="00AF1168"/>
    <w:rsid w:val="00AF1740"/>
    <w:rsid w:val="00B16F92"/>
    <w:rsid w:val="00B43D66"/>
    <w:rsid w:val="00B54803"/>
    <w:rsid w:val="00B828F9"/>
    <w:rsid w:val="00B875F9"/>
    <w:rsid w:val="00B91ABA"/>
    <w:rsid w:val="00B940ED"/>
    <w:rsid w:val="00BB4F54"/>
    <w:rsid w:val="00BE1BA0"/>
    <w:rsid w:val="00C02C93"/>
    <w:rsid w:val="00C069B4"/>
    <w:rsid w:val="00C20820"/>
    <w:rsid w:val="00C226EF"/>
    <w:rsid w:val="00C302EE"/>
    <w:rsid w:val="00C503C9"/>
    <w:rsid w:val="00C5214C"/>
    <w:rsid w:val="00C55036"/>
    <w:rsid w:val="00C631E4"/>
    <w:rsid w:val="00C710F3"/>
    <w:rsid w:val="00C72495"/>
    <w:rsid w:val="00CA2D5C"/>
    <w:rsid w:val="00CA53BC"/>
    <w:rsid w:val="00CA5E5D"/>
    <w:rsid w:val="00CB0429"/>
    <w:rsid w:val="00CC63EF"/>
    <w:rsid w:val="00CD15C6"/>
    <w:rsid w:val="00CD22BE"/>
    <w:rsid w:val="00CD3F00"/>
    <w:rsid w:val="00CE01CA"/>
    <w:rsid w:val="00CF45B2"/>
    <w:rsid w:val="00D14438"/>
    <w:rsid w:val="00D449BA"/>
    <w:rsid w:val="00D4662D"/>
    <w:rsid w:val="00D65C2A"/>
    <w:rsid w:val="00D65F54"/>
    <w:rsid w:val="00D720EA"/>
    <w:rsid w:val="00D802D2"/>
    <w:rsid w:val="00D97489"/>
    <w:rsid w:val="00DE7766"/>
    <w:rsid w:val="00DF2335"/>
    <w:rsid w:val="00E04880"/>
    <w:rsid w:val="00E107A5"/>
    <w:rsid w:val="00E23C60"/>
    <w:rsid w:val="00E33FCE"/>
    <w:rsid w:val="00E83B08"/>
    <w:rsid w:val="00ED7F5C"/>
    <w:rsid w:val="00EF4FC4"/>
    <w:rsid w:val="00EF6644"/>
    <w:rsid w:val="00F0286B"/>
    <w:rsid w:val="00F46C95"/>
    <w:rsid w:val="00F510D1"/>
    <w:rsid w:val="00F82E38"/>
    <w:rsid w:val="00F86F56"/>
    <w:rsid w:val="00FD1925"/>
    <w:rsid w:val="00FD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3B06A9"/>
  <w15:docId w15:val="{FE9EE6C4-BF80-4EF4-BC39-58DA2774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7766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DE7766"/>
    <w:p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E-mailaddress">
    <w:name w:val="E-mail address"/>
    <w:basedOn w:val="Normal"/>
    <w:rsid w:val="00DE7766"/>
    <w:pPr>
      <w:spacing w:after="200"/>
    </w:pPr>
  </w:style>
  <w:style w:type="character" w:customStyle="1" w:styleId="bulletedlistChar">
    <w:name w:val="bulleted list Char"/>
    <w:basedOn w:val="DefaultParagraphFont"/>
    <w:link w:val="bulletedlist"/>
    <w:rsid w:val="009A5A63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Dates">
    <w:name w:val="Dates"/>
    <w:basedOn w:val="Normal"/>
    <w:rsid w:val="002911C8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D97489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Text">
    <w:name w:val="Text"/>
    <w:basedOn w:val="Normal"/>
    <w:link w:val="TextCharChar"/>
    <w:rsid w:val="00D449BA"/>
    <w:pPr>
      <w:spacing w:before="40" w:after="240"/>
    </w:pPr>
  </w:style>
  <w:style w:type="character" w:customStyle="1" w:styleId="TextCharChar">
    <w:name w:val="Text Char Char"/>
    <w:basedOn w:val="DefaultParagraphFont"/>
    <w:link w:val="Text"/>
    <w:rsid w:val="00D449BA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link w:val="bulletedlistChar"/>
    <w:rsid w:val="00F510D1"/>
    <w:pPr>
      <w:numPr>
        <w:numId w:val="5"/>
      </w:numPr>
      <w:spacing w:before="40" w:after="80"/>
    </w:pPr>
  </w:style>
  <w:style w:type="paragraph" w:styleId="Title">
    <w:name w:val="Title"/>
    <w:basedOn w:val="Normal"/>
    <w:link w:val="TitleChar"/>
    <w:qFormat/>
    <w:rsid w:val="000022EB"/>
    <w:pPr>
      <w:spacing w:before="40"/>
    </w:pPr>
    <w:rPr>
      <w:b/>
    </w:rPr>
  </w:style>
  <w:style w:type="character" w:customStyle="1" w:styleId="TitleChar">
    <w:name w:val="Title Char"/>
    <w:basedOn w:val="DefaultParagraphFont"/>
    <w:link w:val="Title"/>
    <w:rsid w:val="000022EB"/>
    <w:rPr>
      <w:rFonts w:ascii="Tahoma" w:hAnsi="Tahoma"/>
      <w:b/>
      <w:spacing w:val="10"/>
      <w:sz w:val="16"/>
      <w:szCs w:val="16"/>
      <w:lang w:val="en-US" w:eastAsia="en-US" w:bidi="ar-SA"/>
    </w:rPr>
  </w:style>
  <w:style w:type="paragraph" w:customStyle="1" w:styleId="bulletedlistlastline">
    <w:name w:val="bulleted list last line"/>
    <w:basedOn w:val="bulletedlist"/>
    <w:link w:val="bulletedlistlastlineChar"/>
    <w:rsid w:val="00D449BA"/>
    <w:pPr>
      <w:spacing w:after="240"/>
    </w:pPr>
    <w:rPr>
      <w:szCs w:val="20"/>
    </w:rPr>
  </w:style>
  <w:style w:type="character" w:customStyle="1" w:styleId="bulletedlistlastlineChar">
    <w:name w:val="bulleted list last line Char"/>
    <w:basedOn w:val="bulletedlistChar"/>
    <w:link w:val="bulletedlistlastline"/>
    <w:rsid w:val="009A5A63"/>
    <w:rPr>
      <w:rFonts w:ascii="Tahoma" w:hAnsi="Tahoma"/>
      <w:spacing w:val="10"/>
      <w:sz w:val="16"/>
      <w:szCs w:val="16"/>
      <w:lang w:val="en-US" w:eastAsia="en-US" w:bidi="ar-SA"/>
    </w:rPr>
  </w:style>
  <w:style w:type="paragraph" w:styleId="Header">
    <w:name w:val="header"/>
    <w:basedOn w:val="Normal"/>
    <w:link w:val="HeaderChar"/>
    <w:rsid w:val="00C208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C20820"/>
    <w:rPr>
      <w:rFonts w:ascii="Tahoma" w:hAnsi="Tahoma"/>
      <w:spacing w:val="10"/>
      <w:sz w:val="16"/>
      <w:szCs w:val="16"/>
    </w:rPr>
  </w:style>
  <w:style w:type="paragraph" w:styleId="Footer">
    <w:name w:val="footer"/>
    <w:basedOn w:val="Normal"/>
    <w:link w:val="FooterChar"/>
    <w:rsid w:val="00C208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C20820"/>
    <w:rPr>
      <w:rFonts w:ascii="Tahoma" w:hAnsi="Tahoma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ossmc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B170BDC-2F65-4AD6-8E7E-303EC2492B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CSC.dotx</Template>
  <TotalTime>1270</TotalTime>
  <Pages>2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Nationwide Insurance</Company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Nationwide Insurance</dc:creator>
  <cp:lastModifiedBy>Grossman, Chris R</cp:lastModifiedBy>
  <cp:revision>4</cp:revision>
  <cp:lastPrinted>2022-07-08T23:55:00Z</cp:lastPrinted>
  <dcterms:created xsi:type="dcterms:W3CDTF">2022-07-27T19:47:00Z</dcterms:created>
  <dcterms:modified xsi:type="dcterms:W3CDTF">2022-07-28T16:57:00Z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TC300091419990</vt:lpwstr>
  </property>
</Properties>
</file>